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Pr="00333BBD" w:rsidRDefault="00A02BD8" w:rsidP="00A02BD8">
      <w:pPr>
        <w:pStyle w:val="Heading2"/>
        <w:rPr>
          <w:color w:val="00B050"/>
        </w:rPr>
      </w:pPr>
      <w:r w:rsidRPr="00333BBD">
        <w:rPr>
          <w:color w:val="00B050"/>
        </w:rPr>
        <w:t>Login and Register Services</w:t>
      </w:r>
    </w:p>
    <w:p w:rsidR="00CE57EA" w:rsidRPr="004E6E5B" w:rsidRDefault="0084431B" w:rsidP="00CE57EA">
      <w:pPr>
        <w:pStyle w:val="Heading3"/>
        <w:rPr>
          <w:color w:val="00B050"/>
        </w:rPr>
      </w:pPr>
      <w:r w:rsidRPr="004E6E5B">
        <w:rPr>
          <w:color w:val="00B050"/>
        </w:rP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4E6E5B" w:rsidRDefault="005B2BB8" w:rsidP="005B2BB8">
            <w:pPr>
              <w:jc w:val="center"/>
              <w:rPr>
                <w:b/>
                <w:color w:val="00B050"/>
              </w:rPr>
            </w:pPr>
            <w:r w:rsidRPr="004E6E5B">
              <w:rPr>
                <w:b/>
                <w:color w:val="00B050"/>
                <w:sz w:val="28"/>
              </w:rPr>
              <w:t>Request</w:t>
            </w:r>
          </w:p>
        </w:tc>
      </w:tr>
      <w:tr w:rsidR="004E6E5B" w:rsidRPr="004E6E5B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02BD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5B2BB8" w:rsidP="00A02BD8">
            <w:pPr>
              <w:rPr>
                <w:color w:val="00B050"/>
              </w:rPr>
            </w:pPr>
            <w:r w:rsidRPr="004E6E5B">
              <w:rPr>
                <w:color w:val="00B050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02BD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975821" w:rsidP="00A02BD8">
            <w:pPr>
              <w:rPr>
                <w:color w:val="00B050"/>
              </w:rPr>
            </w:pPr>
            <w:hyperlink r:id="rId9" w:history="1">
              <w:r w:rsidR="005B2BB8" w:rsidRPr="004E6E5B">
                <w:rPr>
                  <w:rStyle w:val="Hyperlink"/>
                  <w:color w:val="00B050"/>
                </w:rPr>
                <w:t>http://localhost:XXXXX/</w:t>
              </w:r>
              <w:r w:rsidR="005B2BB8" w:rsidRPr="004E6E5B">
                <w:rPr>
                  <w:rStyle w:val="Hyperlink"/>
                  <w:b/>
                  <w:color w:val="00B050"/>
                </w:rPr>
                <w:t>api/account/register</w:t>
              </w:r>
            </w:hyperlink>
          </w:p>
        </w:tc>
      </w:tr>
      <w:tr w:rsidR="004E6E5B" w:rsidRPr="004E6E5B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4E6E5B" w:rsidRDefault="005B2BB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4E6E5B" w:rsidRDefault="005B2BB8" w:rsidP="00F57BFF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4E6E5B">
              <w:rPr>
                <w:color w:val="00B050"/>
                <w:sz w:val="20"/>
              </w:rPr>
              <w:t xml:space="preserve">Content-Type: </w:t>
            </w:r>
            <w:r w:rsidRPr="004E6E5B">
              <w:rPr>
                <w:i/>
                <w:color w:val="00B050"/>
                <w:sz w:val="20"/>
              </w:rPr>
              <w:t>application/x-www-form-</w:t>
            </w:r>
            <w:proofErr w:type="spellStart"/>
            <w:r w:rsidRPr="004E6E5B">
              <w:rPr>
                <w:i/>
                <w:color w:val="00B050"/>
                <w:sz w:val="20"/>
              </w:rPr>
              <w:t>urlencoded</w:t>
            </w:r>
            <w:proofErr w:type="spellEnd"/>
          </w:p>
        </w:tc>
      </w:tr>
      <w:tr w:rsidR="004E6E5B" w:rsidRPr="004E6E5B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A02BD8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4E6E5B" w:rsidRDefault="005B2BB8" w:rsidP="00A02BD8">
            <w:pPr>
              <w:rPr>
                <w:color w:val="00B050"/>
              </w:rPr>
            </w:pPr>
            <w:r w:rsidRPr="004E6E5B">
              <w:rPr>
                <w:color w:val="00B050"/>
              </w:rPr>
              <w:t>Email=</w:t>
            </w:r>
            <w:proofErr w:type="spellStart"/>
            <w:r w:rsidRPr="004E6E5B">
              <w:rPr>
                <w:color w:val="00B050"/>
              </w:rPr>
              <w:t>doncho@minkov.it&amp;Password</w:t>
            </w:r>
            <w:proofErr w:type="spellEnd"/>
            <w:r w:rsidRPr="004E6E5B">
              <w:rPr>
                <w:color w:val="00B050"/>
              </w:rPr>
              <w:t>=123456q&amp;ConfirmPassword=123456q</w:t>
            </w:r>
          </w:p>
        </w:tc>
      </w:tr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4E6E5B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  <w:color w:val="00B050"/>
              </w:rPr>
            </w:pPr>
            <w:r w:rsidRPr="004E6E5B">
              <w:rPr>
                <w:b/>
                <w:color w:val="00B050"/>
                <w:sz w:val="28"/>
              </w:rPr>
              <w:tab/>
            </w:r>
            <w:r w:rsidRPr="004E6E5B">
              <w:rPr>
                <w:b/>
                <w:color w:val="00B050"/>
                <w:sz w:val="28"/>
              </w:rPr>
              <w:tab/>
            </w:r>
            <w:r w:rsidR="005B2BB8" w:rsidRPr="004E6E5B">
              <w:rPr>
                <w:b/>
                <w:color w:val="00B050"/>
                <w:sz w:val="28"/>
              </w:rPr>
              <w:t>Response</w:t>
            </w:r>
          </w:p>
        </w:tc>
      </w:tr>
      <w:tr w:rsidR="004E6E5B" w:rsidRPr="004E6E5B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4E6E5B" w:rsidRDefault="00CE57EA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4E6E5B" w:rsidRDefault="00CE57EA" w:rsidP="005B2BB8">
            <w:pPr>
              <w:jc w:val="center"/>
              <w:rPr>
                <w:color w:val="00B050"/>
              </w:rPr>
            </w:pPr>
            <w:r w:rsidRPr="004E6E5B">
              <w:rPr>
                <w:color w:val="00B050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4E6E5B" w:rsidRDefault="00CE57EA" w:rsidP="00CE57EA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4E6E5B" w:rsidRDefault="00CE57EA" w:rsidP="005B2BB8">
            <w:pPr>
              <w:jc w:val="center"/>
              <w:rPr>
                <w:color w:val="00B050"/>
              </w:rPr>
            </w:pPr>
            <w:r w:rsidRPr="004E6E5B">
              <w:rPr>
                <w:color w:val="00B050"/>
              </w:rPr>
              <w:t>empty</w:t>
            </w:r>
          </w:p>
        </w:tc>
      </w:tr>
    </w:tbl>
    <w:p w:rsidR="00A02BD8" w:rsidRPr="004E6E5B" w:rsidRDefault="00CE57EA" w:rsidP="00CE57EA">
      <w:pPr>
        <w:pStyle w:val="Heading3"/>
        <w:rPr>
          <w:color w:val="00B050"/>
        </w:rPr>
      </w:pPr>
      <w:r w:rsidRPr="004E6E5B">
        <w:rPr>
          <w:color w:val="00B050"/>
        </w:rPr>
        <w:t>Login user</w:t>
      </w:r>
    </w:p>
    <w:p w:rsidR="00EB7C7B" w:rsidRPr="004E6E5B" w:rsidRDefault="005161F0" w:rsidP="00EB7C7B">
      <w:pPr>
        <w:rPr>
          <w:color w:val="00B050"/>
        </w:rPr>
      </w:pPr>
      <w:r w:rsidRPr="004E6E5B">
        <w:rPr>
          <w:color w:val="00B050"/>
        </w:rPr>
        <w:t xml:space="preserve">A user provides a username, password and </w:t>
      </w:r>
      <w:proofErr w:type="spellStart"/>
      <w:r w:rsidRPr="004E6E5B">
        <w:rPr>
          <w:color w:val="00B050"/>
        </w:rPr>
        <w:t>grant_type</w:t>
      </w:r>
      <w:proofErr w:type="spellEnd"/>
      <w:r w:rsidRPr="004E6E5B">
        <w:rPr>
          <w:color w:val="00B050"/>
        </w:rPr>
        <w:t xml:space="preserve"> and if correct receives a</w:t>
      </w:r>
      <w:r w:rsidR="00242FCC" w:rsidRPr="004E6E5B">
        <w:rPr>
          <w:color w:val="00B050"/>
        </w:rPr>
        <w:t>n</w:t>
      </w:r>
      <w:r w:rsidRPr="004E6E5B">
        <w:rPr>
          <w:color w:val="00B050"/>
        </w:rPr>
        <w:t xml:space="preserve"> </w:t>
      </w:r>
      <w:proofErr w:type="spellStart"/>
      <w:r w:rsidR="00D44ED7" w:rsidRPr="004E6E5B">
        <w:rPr>
          <w:b/>
          <w:color w:val="00B050"/>
        </w:rPr>
        <w:t>access</w:t>
      </w:r>
      <w:r w:rsidR="00CB6924" w:rsidRPr="004E6E5B">
        <w:rPr>
          <w:b/>
          <w:color w:val="00B050"/>
        </w:rPr>
        <w:t>_t</w:t>
      </w:r>
      <w:r w:rsidR="00D44ED7" w:rsidRPr="004E6E5B">
        <w:rPr>
          <w:b/>
          <w:color w:val="00B050"/>
        </w:rPr>
        <w:t>oken</w:t>
      </w:r>
      <w:proofErr w:type="spellEnd"/>
      <w:r w:rsidR="00666D43" w:rsidRPr="004E6E5B">
        <w:rPr>
          <w:color w:val="00B050"/>
        </w:rPr>
        <w:t xml:space="preserve">. The </w:t>
      </w:r>
      <w:proofErr w:type="spellStart"/>
      <w:r w:rsidR="00666D43" w:rsidRPr="004E6E5B">
        <w:rPr>
          <w:color w:val="00B050"/>
        </w:rPr>
        <w:t>access_token</w:t>
      </w:r>
      <w:proofErr w:type="spellEnd"/>
      <w:r w:rsidR="00666D43" w:rsidRPr="004E6E5B">
        <w:rPr>
          <w:color w:val="00B050"/>
        </w:rPr>
        <w:t xml:space="preserve"> is used to authenticate the user </w:t>
      </w:r>
      <w:r w:rsidR="00A77329" w:rsidRPr="004E6E5B">
        <w:rPr>
          <w:color w:val="00B050"/>
        </w:rPr>
        <w:t xml:space="preserve">against the server and use the private services (those that require </w:t>
      </w:r>
      <w:proofErr w:type="spellStart"/>
      <w:r w:rsidR="00A77329" w:rsidRPr="004E6E5B">
        <w:rPr>
          <w:color w:val="00B050"/>
        </w:rPr>
        <w:t>aunthentication</w:t>
      </w:r>
      <w:proofErr w:type="spellEnd"/>
      <w:r w:rsidR="00A77329" w:rsidRPr="004E6E5B">
        <w:rPr>
          <w:color w:val="00B050"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4E6E5B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color w:val="00B050"/>
                <w:sz w:val="28"/>
              </w:rPr>
            </w:pPr>
            <w:r w:rsidRPr="004E6E5B">
              <w:rPr>
                <w:b/>
                <w:color w:val="00B050"/>
                <w:sz w:val="28"/>
              </w:rPr>
              <w:t>Request</w:t>
            </w:r>
          </w:p>
        </w:tc>
      </w:tr>
      <w:tr w:rsidR="004E6E5B" w:rsidRPr="004E6E5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rPr>
                <w:color w:val="00B050"/>
              </w:rPr>
            </w:pPr>
            <w:r w:rsidRPr="004E6E5B">
              <w:rPr>
                <w:color w:val="00B050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975821" w:rsidP="00CE57EA">
            <w:pPr>
              <w:rPr>
                <w:color w:val="00B050"/>
              </w:rPr>
            </w:pPr>
            <w:hyperlink r:id="rId10" w:history="1">
              <w:r w:rsidR="00CE57EA" w:rsidRPr="004E6E5B">
                <w:rPr>
                  <w:rStyle w:val="Hyperlink"/>
                  <w:color w:val="00B050"/>
                </w:rPr>
                <w:t>http://localhost:XXXXX/</w:t>
              </w:r>
              <w:r w:rsidR="00CE57EA" w:rsidRPr="004E6E5B">
                <w:rPr>
                  <w:rStyle w:val="Hyperlink"/>
                  <w:b/>
                  <w:color w:val="00B050"/>
                </w:rPr>
                <w:t>token</w:t>
              </w:r>
            </w:hyperlink>
            <w:r w:rsidR="00CE57EA" w:rsidRPr="004E6E5B">
              <w:rPr>
                <w:color w:val="00B050"/>
              </w:rPr>
              <w:t xml:space="preserve"> </w:t>
            </w:r>
          </w:p>
        </w:tc>
      </w:tr>
      <w:tr w:rsidR="004E6E5B" w:rsidRPr="004E6E5B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4E6E5B" w:rsidRDefault="00CE57EA" w:rsidP="00107E70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4E6E5B">
              <w:rPr>
                <w:color w:val="00B050"/>
                <w:sz w:val="20"/>
              </w:rPr>
              <w:t xml:space="preserve">Content-Type: </w:t>
            </w:r>
            <w:r w:rsidRPr="004E6E5B">
              <w:rPr>
                <w:i/>
                <w:color w:val="00B050"/>
                <w:sz w:val="20"/>
              </w:rPr>
              <w:t>application/x-www-form-</w:t>
            </w:r>
            <w:proofErr w:type="spellStart"/>
            <w:r w:rsidRPr="004E6E5B">
              <w:rPr>
                <w:i/>
                <w:color w:val="00B050"/>
                <w:sz w:val="20"/>
              </w:rPr>
              <w:t>urlencoded</w:t>
            </w:r>
            <w:proofErr w:type="spellEnd"/>
          </w:p>
        </w:tc>
      </w:tr>
      <w:tr w:rsidR="004E6E5B" w:rsidRPr="004E6E5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4E6E5B" w:rsidRDefault="00CE57EA" w:rsidP="009E69C3">
            <w:pPr>
              <w:rPr>
                <w:color w:val="00B050"/>
              </w:rPr>
            </w:pPr>
            <w:r w:rsidRPr="004E6E5B">
              <w:rPr>
                <w:color w:val="00B050"/>
              </w:rPr>
              <w:t>Username=doncho%40minkov.it&amp;Password=123456q&amp;grant_type=password</w:t>
            </w:r>
          </w:p>
        </w:tc>
      </w:tr>
      <w:tr w:rsidR="004E6E5B" w:rsidRPr="004E6E5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4E6E5B" w:rsidRDefault="00CE57EA" w:rsidP="00BC1E0B">
            <w:pPr>
              <w:jc w:val="center"/>
              <w:rPr>
                <w:b/>
                <w:color w:val="00B050"/>
              </w:rPr>
            </w:pPr>
            <w:r w:rsidRPr="004E6E5B">
              <w:rPr>
                <w:b/>
                <w:color w:val="00B050"/>
                <w:sz w:val="28"/>
              </w:rPr>
              <w:t>Response</w:t>
            </w:r>
          </w:p>
        </w:tc>
      </w:tr>
      <w:tr w:rsidR="004E6E5B" w:rsidRPr="004E6E5B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4E6E5B" w:rsidRDefault="00CE57EA" w:rsidP="00BC1E0B">
            <w:pPr>
              <w:jc w:val="center"/>
              <w:rPr>
                <w:color w:val="00B050"/>
              </w:rPr>
            </w:pPr>
            <w:r w:rsidRPr="004E6E5B">
              <w:rPr>
                <w:color w:val="00B050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4E6E5B" w:rsidRDefault="00CE57EA" w:rsidP="00BC1E0B">
            <w:pPr>
              <w:jc w:val="righ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{ 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b/>
                <w:color w:val="00B050"/>
              </w:rPr>
            </w:pPr>
            <w:r w:rsidRPr="004E6E5B">
              <w:rPr>
                <w:b/>
                <w:color w:val="00B050"/>
              </w:rPr>
              <w:t xml:space="preserve">   "</w:t>
            </w:r>
            <w:proofErr w:type="spellStart"/>
            <w:r w:rsidRPr="004E6E5B">
              <w:rPr>
                <w:b/>
                <w:color w:val="00B050"/>
              </w:rPr>
              <w:t>access_token</w:t>
            </w:r>
            <w:proofErr w:type="spellEnd"/>
            <w:r w:rsidRPr="004E6E5B">
              <w:rPr>
                <w:b/>
                <w:color w:val="00B050"/>
              </w:rPr>
              <w:t>": "LONG_STRING",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"</w:t>
            </w:r>
            <w:proofErr w:type="spellStart"/>
            <w:r w:rsidRPr="004E6E5B">
              <w:rPr>
                <w:color w:val="00B050"/>
              </w:rPr>
              <w:t>token_type</w:t>
            </w:r>
            <w:proofErr w:type="spellEnd"/>
            <w:r w:rsidRPr="004E6E5B">
              <w:rPr>
                <w:color w:val="00B050"/>
              </w:rPr>
              <w:t>": "bearer",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</w:t>
            </w:r>
            <w:proofErr w:type="spellStart"/>
            <w:r w:rsidRPr="004E6E5B">
              <w:rPr>
                <w:color w:val="00B050"/>
              </w:rPr>
              <w:t>expires_in</w:t>
            </w:r>
            <w:proofErr w:type="spellEnd"/>
            <w:r w:rsidRPr="004E6E5B">
              <w:rPr>
                <w:color w:val="00B050"/>
              </w:rPr>
              <w:t>": 1209599,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</w:t>
            </w:r>
            <w:proofErr w:type="spellStart"/>
            <w:r w:rsidRPr="004E6E5B">
              <w:rPr>
                <w:color w:val="00B050"/>
              </w:rPr>
              <w:t>userName</w:t>
            </w:r>
            <w:proofErr w:type="spellEnd"/>
            <w:r w:rsidRPr="004E6E5B">
              <w:rPr>
                <w:color w:val="00B050"/>
              </w:rPr>
              <w:t>": "doncho@minkov.it",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".issued": "Mon, 22 Sep 2014 11:25:34 GMT",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 xml:space="preserve">    ".expires": "Mon, 06 Oct 2014 11:25:34 GMT"</w:t>
            </w:r>
          </w:p>
          <w:p w:rsidR="00CE57EA" w:rsidRPr="004E6E5B" w:rsidRDefault="00CE57EA" w:rsidP="00CE57EA">
            <w:pPr>
              <w:spacing w:before="0" w:after="0"/>
              <w:jc w:val="left"/>
              <w:rPr>
                <w:color w:val="00B050"/>
              </w:rPr>
            </w:pPr>
            <w:r w:rsidRPr="004E6E5B">
              <w:rPr>
                <w:color w:val="00B050"/>
              </w:rP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Pr="003136FB" w:rsidRDefault="004841FF" w:rsidP="004A5A2A">
      <w:pPr>
        <w:pStyle w:val="Heading3"/>
        <w:rPr>
          <w:color w:val="00B050"/>
        </w:rPr>
      </w:pPr>
      <w:bookmarkStart w:id="0" w:name="_GoBack"/>
      <w:r w:rsidRPr="003136FB">
        <w:rPr>
          <w:color w:val="00B050"/>
        </w:rPr>
        <w:t xml:space="preserve">Get </w:t>
      </w:r>
      <w:r w:rsidR="0084431B" w:rsidRPr="003136FB">
        <w:rPr>
          <w:color w:val="00B050"/>
        </w:rPr>
        <w:t>public</w:t>
      </w:r>
      <w:r w:rsidRPr="003136FB">
        <w:rPr>
          <w:color w:val="00B050"/>
        </w:rPr>
        <w:t xml:space="preserve"> games</w:t>
      </w:r>
    </w:p>
    <w:p w:rsidR="00E834FC" w:rsidRPr="003136FB" w:rsidRDefault="00E834FC" w:rsidP="00E834FC">
      <w:pPr>
        <w:rPr>
          <w:color w:val="00B050"/>
        </w:rPr>
      </w:pPr>
      <w:r w:rsidRPr="003136FB">
        <w:rPr>
          <w:color w:val="00B050"/>
        </w:rPr>
        <w:t>Does not require authentication</w:t>
      </w:r>
    </w:p>
    <w:p w:rsidR="0084431B" w:rsidRPr="003136FB" w:rsidRDefault="0084431B" w:rsidP="0084431B">
      <w:pPr>
        <w:rPr>
          <w:color w:val="00B050"/>
        </w:rPr>
      </w:pPr>
      <w:r w:rsidRPr="003136FB">
        <w:rPr>
          <w:color w:val="00B050"/>
        </w:rPr>
        <w:t>Returns games, that can be joined (i.e. do not have a blue player)</w:t>
      </w:r>
      <w:r w:rsidR="0040156E" w:rsidRPr="003136FB">
        <w:rPr>
          <w:color w:val="00B050"/>
        </w:rPr>
        <w:t xml:space="preserve">. The returned games are always 10 or less, depending on the number of games on the server and </w:t>
      </w:r>
      <w:r w:rsidR="0091591E" w:rsidRPr="003136FB">
        <w:rPr>
          <w:color w:val="00B050"/>
        </w:rPr>
        <w:t>the page</w:t>
      </w:r>
      <w:r w:rsidR="00045050" w:rsidRPr="003136FB">
        <w:rPr>
          <w:color w:val="00B050"/>
        </w:rPr>
        <w:t>.</w:t>
      </w:r>
    </w:p>
    <w:p w:rsidR="00045050" w:rsidRPr="003136FB" w:rsidRDefault="00045050" w:rsidP="0084431B">
      <w:pPr>
        <w:rPr>
          <w:color w:val="00B050"/>
        </w:rPr>
      </w:pPr>
      <w:r w:rsidRPr="003136FB">
        <w:rPr>
          <w:color w:val="00B050"/>
        </w:rPr>
        <w:t>The games are sorted:</w:t>
      </w:r>
    </w:p>
    <w:p w:rsidR="00045050" w:rsidRPr="003136FB" w:rsidRDefault="00045050" w:rsidP="00045050">
      <w:pPr>
        <w:pStyle w:val="ListParagraph"/>
        <w:numPr>
          <w:ilvl w:val="0"/>
          <w:numId w:val="31"/>
        </w:numPr>
        <w:rPr>
          <w:color w:val="00B050"/>
        </w:rPr>
      </w:pPr>
      <w:r w:rsidRPr="003136FB">
        <w:rPr>
          <w:color w:val="00B050"/>
        </w:rPr>
        <w:t>By game state</w:t>
      </w:r>
    </w:p>
    <w:p w:rsidR="00045050" w:rsidRPr="003136FB" w:rsidRDefault="00045050" w:rsidP="00045050">
      <w:pPr>
        <w:pStyle w:val="ListParagraph"/>
        <w:numPr>
          <w:ilvl w:val="0"/>
          <w:numId w:val="31"/>
        </w:numPr>
        <w:rPr>
          <w:color w:val="00B050"/>
        </w:rPr>
      </w:pPr>
      <w:r w:rsidRPr="003136FB">
        <w:rPr>
          <w:color w:val="00B050"/>
        </w:rPr>
        <w:t>Then by the name of the game</w:t>
      </w:r>
    </w:p>
    <w:p w:rsidR="00045050" w:rsidRPr="003136FB" w:rsidRDefault="00045050" w:rsidP="00045050">
      <w:pPr>
        <w:pStyle w:val="ListParagraph"/>
        <w:numPr>
          <w:ilvl w:val="0"/>
          <w:numId w:val="31"/>
        </w:numPr>
        <w:rPr>
          <w:color w:val="00B050"/>
        </w:rPr>
      </w:pPr>
      <w:r w:rsidRPr="003136FB">
        <w:rPr>
          <w:color w:val="00B050"/>
        </w:rPr>
        <w:t>Then by the date of creation</w:t>
      </w:r>
    </w:p>
    <w:p w:rsidR="00045050" w:rsidRPr="003136FB" w:rsidRDefault="00045050" w:rsidP="00045050">
      <w:pPr>
        <w:pStyle w:val="ListParagraph"/>
        <w:numPr>
          <w:ilvl w:val="0"/>
          <w:numId w:val="31"/>
        </w:numPr>
        <w:rPr>
          <w:color w:val="00B050"/>
        </w:rPr>
      </w:pPr>
      <w:r w:rsidRPr="003136FB">
        <w:rPr>
          <w:color w:val="00B050"/>
        </w:rPr>
        <w:t>Then by the name of the red player</w:t>
      </w:r>
    </w:p>
    <w:p w:rsidR="009417D9" w:rsidRPr="003136FB" w:rsidRDefault="00317C58" w:rsidP="0084431B">
      <w:pPr>
        <w:rPr>
          <w:color w:val="00B050"/>
        </w:rPr>
      </w:pPr>
      <w:proofErr w:type="gramStart"/>
      <w:r w:rsidRPr="003136FB">
        <w:rPr>
          <w:color w:val="00B050"/>
        </w:rPr>
        <w:t xml:space="preserve">The </w:t>
      </w:r>
      <w:r w:rsidRPr="003136FB">
        <w:rPr>
          <w:i/>
          <w:color w:val="00B050"/>
        </w:rPr>
        <w:t>?</w:t>
      </w:r>
      <w:proofErr w:type="gramEnd"/>
      <w:r w:rsidRPr="003136FB">
        <w:rPr>
          <w:i/>
          <w:color w:val="00B050"/>
        </w:rPr>
        <w:t>page</w:t>
      </w:r>
      <w:r w:rsidRPr="003136FB">
        <w:rPr>
          <w:color w:val="00B050"/>
        </w:rPr>
        <w:t xml:space="preserve"> parameter is optional</w:t>
      </w:r>
      <w:r w:rsidR="007143D8" w:rsidRPr="003136FB">
        <w:rPr>
          <w:color w:val="00B050"/>
        </w:rPr>
        <w:t xml:space="preserve">. If it is present, return the </w:t>
      </w:r>
      <w:r w:rsidR="00B249A4" w:rsidRPr="003136FB">
        <w:rPr>
          <w:color w:val="00B050"/>
        </w:rPr>
        <w:t>games at the given page</w:t>
      </w:r>
      <w:r w:rsidR="009417D9" w:rsidRPr="003136FB">
        <w:rPr>
          <w:color w:val="00B050"/>
        </w:rPr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RPr="003136F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3136FB" w:rsidRDefault="00865591" w:rsidP="00BC1E0B">
            <w:pPr>
              <w:jc w:val="center"/>
              <w:rPr>
                <w:b/>
                <w:color w:val="00B050"/>
              </w:rPr>
            </w:pPr>
            <w:r w:rsidRPr="003136FB">
              <w:rPr>
                <w:b/>
                <w:color w:val="00B050"/>
                <w:sz w:val="28"/>
              </w:rPr>
              <w:t>Request</w:t>
            </w:r>
          </w:p>
        </w:tc>
      </w:tr>
      <w:tr w:rsidR="00865591" w:rsidRPr="003136F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865591" w:rsidP="00BC1E0B">
            <w:pPr>
              <w:jc w:val="right"/>
              <w:rPr>
                <w:b/>
                <w:color w:val="00B050"/>
              </w:rPr>
            </w:pPr>
            <w:r w:rsidRPr="003136FB">
              <w:rPr>
                <w:b/>
                <w:color w:val="00B050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865591" w:rsidP="00BC1E0B">
            <w:pPr>
              <w:rPr>
                <w:color w:val="00B050"/>
              </w:rPr>
            </w:pPr>
            <w:r w:rsidRPr="003136FB">
              <w:rPr>
                <w:color w:val="00B050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865591" w:rsidP="00BC1E0B">
            <w:pPr>
              <w:jc w:val="right"/>
              <w:rPr>
                <w:b/>
                <w:color w:val="00B050"/>
              </w:rPr>
            </w:pPr>
            <w:r w:rsidRPr="003136FB">
              <w:rPr>
                <w:b/>
                <w:color w:val="00B050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975821" w:rsidP="00BC1E0B">
            <w:pPr>
              <w:rPr>
                <w:color w:val="00B050"/>
              </w:rPr>
            </w:pPr>
            <w:hyperlink r:id="rId11" w:history="1">
              <w:r w:rsidR="00CB6D5C" w:rsidRPr="003136FB">
                <w:rPr>
                  <w:rStyle w:val="Hyperlink"/>
                  <w:color w:val="00B050"/>
                </w:rPr>
                <w:t>http://localhost:XXXXX/</w:t>
              </w:r>
              <w:r w:rsidR="00CB6D5C" w:rsidRPr="003136FB">
                <w:rPr>
                  <w:rStyle w:val="Hyperlink"/>
                  <w:b/>
                  <w:color w:val="00B050"/>
                </w:rPr>
                <w:t>api/games?page=P</w:t>
              </w:r>
            </w:hyperlink>
            <w:r w:rsidR="00CB6D5C" w:rsidRPr="003136FB">
              <w:rPr>
                <w:color w:val="00B050"/>
              </w:rPr>
              <w:t xml:space="preserve"> </w:t>
            </w:r>
            <w:r w:rsidR="002C2664" w:rsidRPr="003136FB">
              <w:rPr>
                <w:color w:val="00B050"/>
              </w:rPr>
              <w:t xml:space="preserve"> </w:t>
            </w:r>
          </w:p>
        </w:tc>
      </w:tr>
      <w:tr w:rsidR="00865591" w:rsidRPr="003136FB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865591" w:rsidP="00BC1E0B">
            <w:pPr>
              <w:jc w:val="right"/>
              <w:rPr>
                <w:b/>
                <w:color w:val="00B050"/>
              </w:rPr>
            </w:pPr>
            <w:r w:rsidRPr="003136FB">
              <w:rPr>
                <w:b/>
                <w:color w:val="00B050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3136FB" w:rsidRDefault="00865591" w:rsidP="00107E70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3136FB">
              <w:rPr>
                <w:color w:val="00B050"/>
                <w:sz w:val="20"/>
              </w:rPr>
              <w:t xml:space="preserve">Content-Type: </w:t>
            </w:r>
            <w:r w:rsidR="000A163F" w:rsidRPr="003136FB">
              <w:rPr>
                <w:i/>
                <w:color w:val="00B050"/>
                <w:sz w:val="20"/>
              </w:rPr>
              <w:t>application/</w:t>
            </w:r>
            <w:proofErr w:type="spellStart"/>
            <w:r w:rsidR="000A163F" w:rsidRPr="003136FB">
              <w:rPr>
                <w:i/>
                <w:color w:val="00B050"/>
                <w:sz w:val="20"/>
              </w:rPr>
              <w:t>json</w:t>
            </w:r>
            <w:proofErr w:type="spellEnd"/>
          </w:p>
        </w:tc>
      </w:tr>
      <w:tr w:rsidR="00865591" w:rsidRPr="003136F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865591" w:rsidP="00BC1E0B">
            <w:pPr>
              <w:jc w:val="right"/>
              <w:rPr>
                <w:b/>
                <w:color w:val="00B050"/>
              </w:rPr>
            </w:pPr>
            <w:r w:rsidRPr="003136FB">
              <w:rPr>
                <w:b/>
                <w:color w:val="00B050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3136FB" w:rsidRDefault="000A163F" w:rsidP="00BC1E0B">
            <w:pPr>
              <w:rPr>
                <w:color w:val="00B050"/>
              </w:rPr>
            </w:pPr>
            <w:r w:rsidRPr="003136FB">
              <w:rPr>
                <w:color w:val="00B050"/>
              </w:rPr>
              <w:t>empty</w:t>
            </w:r>
          </w:p>
        </w:tc>
      </w:tr>
      <w:tr w:rsidR="00865591" w:rsidRPr="003136F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3136FB" w:rsidRDefault="00865591" w:rsidP="00BC1E0B">
            <w:pPr>
              <w:jc w:val="center"/>
              <w:rPr>
                <w:b/>
                <w:color w:val="00B050"/>
              </w:rPr>
            </w:pPr>
            <w:r w:rsidRPr="003136FB">
              <w:rPr>
                <w:b/>
                <w:color w:val="00B050"/>
                <w:sz w:val="28"/>
              </w:rPr>
              <w:t>Response</w:t>
            </w:r>
          </w:p>
        </w:tc>
      </w:tr>
      <w:tr w:rsidR="00865591" w:rsidRPr="003136FB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3136FB" w:rsidRDefault="00865591" w:rsidP="00BC1E0B">
            <w:pPr>
              <w:jc w:val="right"/>
              <w:rPr>
                <w:b/>
                <w:color w:val="00B050"/>
              </w:rPr>
            </w:pPr>
            <w:r w:rsidRPr="003136FB">
              <w:rPr>
                <w:b/>
                <w:color w:val="00B050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3136FB" w:rsidRDefault="00865591" w:rsidP="00BC1E0B">
            <w:pPr>
              <w:jc w:val="center"/>
              <w:rPr>
                <w:color w:val="00B050"/>
              </w:rPr>
            </w:pPr>
            <w:r w:rsidRPr="003136FB">
              <w:rPr>
                <w:color w:val="00B050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3136FB" w:rsidRDefault="00865591" w:rsidP="00BC1E0B">
            <w:pPr>
              <w:jc w:val="right"/>
              <w:rPr>
                <w:b/>
                <w:color w:val="00B050"/>
              </w:rPr>
            </w:pPr>
            <w:r w:rsidRPr="003136FB">
              <w:rPr>
                <w:b/>
                <w:color w:val="00B050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>[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{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    "Id": 5,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    "Name": "Battle of the titans",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b/>
                <w:color w:val="00B050"/>
              </w:rPr>
              <w:t xml:space="preserve">        "Blue": "No blue player yet"</w:t>
            </w:r>
            <w:r w:rsidRPr="003136FB">
              <w:rPr>
                <w:color w:val="00B050"/>
              </w:rPr>
              <w:t>,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    "Red": "doncho@minkov.it",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b/>
                <w:color w:val="00B050"/>
              </w:rPr>
              <w:t xml:space="preserve">        "</w:t>
            </w:r>
            <w:proofErr w:type="spellStart"/>
            <w:r w:rsidRPr="003136FB">
              <w:rPr>
                <w:b/>
                <w:color w:val="00B050"/>
              </w:rPr>
              <w:t>GameState</w:t>
            </w:r>
            <w:proofErr w:type="spellEnd"/>
            <w:r w:rsidRPr="003136FB">
              <w:rPr>
                <w:b/>
                <w:color w:val="00B050"/>
              </w:rPr>
              <w:t>": "</w:t>
            </w:r>
            <w:proofErr w:type="spellStart"/>
            <w:r w:rsidRPr="003136FB">
              <w:rPr>
                <w:b/>
                <w:color w:val="00B050"/>
              </w:rPr>
              <w:t>WaitingForOpponent</w:t>
            </w:r>
            <w:proofErr w:type="spellEnd"/>
            <w:r w:rsidRPr="003136FB">
              <w:rPr>
                <w:b/>
                <w:color w:val="00B050"/>
              </w:rPr>
              <w:t>"</w:t>
            </w:r>
            <w:r w:rsidRPr="003136FB">
              <w:rPr>
                <w:color w:val="00B050"/>
              </w:rPr>
              <w:t>,</w:t>
            </w:r>
          </w:p>
          <w:p w:rsidR="009E69C3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    "</w:t>
            </w:r>
            <w:proofErr w:type="spellStart"/>
            <w:r w:rsidRPr="003136FB">
              <w:rPr>
                <w:color w:val="00B050"/>
              </w:rPr>
              <w:t>DateCreated</w:t>
            </w:r>
            <w:proofErr w:type="spellEnd"/>
            <w:r w:rsidRPr="003136FB">
              <w:rPr>
                <w:color w:val="00B050"/>
              </w:rPr>
              <w:t>": "2014-09-22T14:31:51.067"</w:t>
            </w:r>
          </w:p>
          <w:p w:rsidR="00991B26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}, </w:t>
            </w:r>
          </w:p>
          <w:p w:rsidR="005D6794" w:rsidRPr="003136FB" w:rsidRDefault="005D6794" w:rsidP="005D6794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</w:t>
            </w:r>
            <w:r w:rsidR="009E69C3" w:rsidRPr="003136FB">
              <w:rPr>
                <w:color w:val="00B050"/>
              </w:rPr>
              <w:t xml:space="preserve">{ /* </w:t>
            </w:r>
            <w:r w:rsidRPr="003136FB">
              <w:rPr>
                <w:color w:val="00B050"/>
              </w:rPr>
              <w:t>another game</w:t>
            </w:r>
            <w:r w:rsidR="009E69C3" w:rsidRPr="003136FB">
              <w:rPr>
                <w:color w:val="00B050"/>
              </w:rPr>
              <w:t xml:space="preserve"> */}</w:t>
            </w:r>
            <w:r w:rsidRPr="003136FB">
              <w:rPr>
                <w:color w:val="00B050"/>
              </w:rPr>
              <w:t xml:space="preserve">,   </w:t>
            </w:r>
          </w:p>
          <w:p w:rsidR="005D6794" w:rsidRPr="003136FB" w:rsidRDefault="005D6794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 xml:space="preserve">    { /* another game */}</w:t>
            </w:r>
          </w:p>
          <w:p w:rsidR="00865591" w:rsidRPr="003136FB" w:rsidRDefault="009E69C3" w:rsidP="009E69C3">
            <w:pPr>
              <w:spacing w:before="0" w:after="0"/>
              <w:jc w:val="left"/>
              <w:rPr>
                <w:color w:val="00B050"/>
              </w:rPr>
            </w:pPr>
            <w:r w:rsidRPr="003136FB">
              <w:rPr>
                <w:color w:val="00B050"/>
              </w:rPr>
              <w:t>]</w:t>
            </w:r>
          </w:p>
        </w:tc>
      </w:tr>
    </w:tbl>
    <w:bookmarkEnd w:id="0"/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proofErr w:type="gramStart"/>
      <w:r>
        <w:t xml:space="preserve">Returns the games that are available for joining and the games, that the authenticated </w:t>
      </w:r>
      <w:r w:rsidR="000209BE">
        <w:t>user is part of</w:t>
      </w:r>
      <w:r w:rsidR="00081722">
        <w:t>.</w:t>
      </w:r>
      <w:proofErr w:type="gramEnd"/>
      <w:r w:rsidR="00081722">
        <w:t xml:space="preserve">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081722" w:rsidRPr="0084431B" w:rsidRDefault="00081722" w:rsidP="00081722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975821" w:rsidP="00BC1E0B">
            <w:hyperlink r:id="rId12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  <w:r w:rsidR="001664CC"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RedInTurn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75821" w:rsidP="009D2D4F">
            <w:hyperlink r:id="rId13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DateCreated</w:t>
            </w:r>
            <w:proofErr w:type="spellEnd"/>
            <w:r w:rsidRPr="00FF43B4">
              <w:rPr>
                <w:sz w:val="20"/>
              </w:rPr>
              <w:t>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YourNumber</w:t>
            </w:r>
            <w:proofErr w:type="spellEnd"/>
            <w:r w:rsidRPr="00FF43B4">
              <w:rPr>
                <w:sz w:val="20"/>
              </w:rPr>
              <w:t>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OpponentGuesses</w:t>
            </w:r>
            <w:proofErr w:type="spellEnd"/>
            <w:r w:rsidRPr="00FF43B4">
              <w:rPr>
                <w:sz w:val="20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YourColor</w:t>
            </w:r>
            <w:proofErr w:type="spellEnd"/>
            <w:r w:rsidRPr="00FF43B4">
              <w:rPr>
                <w:sz w:val="20"/>
              </w:rPr>
              <w:t>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GameState</w:t>
            </w:r>
            <w:proofErr w:type="spellEnd"/>
            <w:r w:rsidRPr="00FF43B4">
              <w:rPr>
                <w:sz w:val="20"/>
              </w:rPr>
              <w:t>": "</w:t>
            </w:r>
            <w:proofErr w:type="spellStart"/>
            <w:r w:rsidRPr="00FF43B4">
              <w:rPr>
                <w:sz w:val="20"/>
              </w:rPr>
              <w:t>RedInTurn</w:t>
            </w:r>
            <w:proofErr w:type="spellEnd"/>
            <w:r w:rsidRPr="00FF43B4">
              <w:rPr>
                <w:sz w:val="20"/>
              </w:rPr>
              <w:t>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Pr="00975821" w:rsidRDefault="002143F8" w:rsidP="005A43CD">
      <w:pPr>
        <w:pStyle w:val="Heading3"/>
        <w:rPr>
          <w:color w:val="00B050"/>
        </w:rPr>
      </w:pPr>
      <w:r w:rsidRPr="00975821">
        <w:rPr>
          <w:color w:val="00B050"/>
        </w:rPr>
        <w:lastRenderedPageBreak/>
        <w:t>Create a new game</w:t>
      </w:r>
    </w:p>
    <w:p w:rsidR="00664DF2" w:rsidRPr="00975821" w:rsidRDefault="00664DF2" w:rsidP="00F41393">
      <w:pPr>
        <w:rPr>
          <w:color w:val="00B050"/>
        </w:rPr>
      </w:pPr>
      <w:r w:rsidRPr="00975821">
        <w:rPr>
          <w:color w:val="00B050"/>
        </w:rPr>
        <w:t>Requires authentication</w:t>
      </w:r>
    </w:p>
    <w:p w:rsidR="00F41393" w:rsidRPr="00975821" w:rsidRDefault="00FD4D53" w:rsidP="00F41393">
      <w:pPr>
        <w:rPr>
          <w:color w:val="00B050"/>
        </w:rPr>
      </w:pPr>
      <w:proofErr w:type="gramStart"/>
      <w:r w:rsidRPr="00975821">
        <w:rPr>
          <w:color w:val="00B050"/>
        </w:rPr>
        <w:t xml:space="preserve">Creates a new game, providing a game name and </w:t>
      </w:r>
      <w:r w:rsidR="0052397B" w:rsidRPr="00975821">
        <w:rPr>
          <w:color w:val="00B050"/>
        </w:rPr>
        <w:t>a user-number</w:t>
      </w:r>
      <w:r w:rsidR="00F043BE" w:rsidRPr="00975821">
        <w:rPr>
          <w:color w:val="00B050"/>
        </w:rPr>
        <w:t>.</w:t>
      </w:r>
      <w:proofErr w:type="gramEnd"/>
      <w:r w:rsidR="00F043BE" w:rsidRPr="00975821">
        <w:rPr>
          <w:color w:val="00B050"/>
        </w:rPr>
        <w:t xml:space="preserve"> </w:t>
      </w:r>
      <w:r w:rsidR="00664DF2" w:rsidRPr="00975821">
        <w:rPr>
          <w:color w:val="00B050"/>
        </w:rPr>
        <w:t>The authe</w:t>
      </w:r>
      <w:r w:rsidR="00F043BE" w:rsidRPr="00975821">
        <w:rPr>
          <w:color w:val="00B050"/>
        </w:rPr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975821" w:rsidRPr="00975821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975821" w:rsidRDefault="005A43CD" w:rsidP="00BC1E0B">
            <w:pPr>
              <w:jc w:val="center"/>
              <w:rPr>
                <w:b/>
                <w:color w:val="00B050"/>
              </w:rPr>
            </w:pPr>
            <w:r w:rsidRPr="00975821">
              <w:rPr>
                <w:b/>
                <w:color w:val="00B050"/>
                <w:sz w:val="28"/>
              </w:rPr>
              <w:t>Request</w:t>
            </w:r>
          </w:p>
        </w:tc>
      </w:tr>
      <w:tr w:rsidR="00975821" w:rsidRPr="00975821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5A43CD" w:rsidP="00BC1E0B">
            <w:pPr>
              <w:jc w:val="right"/>
              <w:rPr>
                <w:b/>
                <w:color w:val="00B050"/>
              </w:rPr>
            </w:pPr>
            <w:r w:rsidRPr="00975821">
              <w:rPr>
                <w:b/>
                <w:color w:val="00B050"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5A43CD" w:rsidP="00BC1E0B">
            <w:pPr>
              <w:rPr>
                <w:color w:val="00B050"/>
              </w:rPr>
            </w:pPr>
            <w:r w:rsidRPr="00975821">
              <w:rPr>
                <w:color w:val="00B050"/>
              </w:rP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5A43CD" w:rsidP="00BC1E0B">
            <w:pPr>
              <w:jc w:val="right"/>
              <w:rPr>
                <w:b/>
                <w:color w:val="00B050"/>
              </w:rPr>
            </w:pPr>
            <w:r w:rsidRPr="00975821">
              <w:rPr>
                <w:b/>
                <w:color w:val="00B050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975821" w:rsidP="005A43CD">
            <w:pPr>
              <w:rPr>
                <w:color w:val="00B050"/>
              </w:rPr>
            </w:pPr>
            <w:hyperlink r:id="rId14" w:history="1">
              <w:r w:rsidR="00EE056B" w:rsidRPr="00975821">
                <w:rPr>
                  <w:rStyle w:val="Hyperlink"/>
                  <w:color w:val="00B050"/>
                </w:rPr>
                <w:t>http://localhost:XXXXX/</w:t>
              </w:r>
              <w:r w:rsidR="00EE056B" w:rsidRPr="00975821">
                <w:rPr>
                  <w:rStyle w:val="Hyperlink"/>
                  <w:b/>
                  <w:color w:val="00B050"/>
                </w:rPr>
                <w:t>api/games</w:t>
              </w:r>
            </w:hyperlink>
            <w:r w:rsidR="00EE056B" w:rsidRPr="00975821">
              <w:rPr>
                <w:color w:val="00B050"/>
              </w:rPr>
              <w:t xml:space="preserve"> </w:t>
            </w:r>
          </w:p>
        </w:tc>
      </w:tr>
      <w:tr w:rsidR="00975821" w:rsidRPr="00975821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5A43CD" w:rsidP="00BC1E0B">
            <w:pPr>
              <w:jc w:val="right"/>
              <w:rPr>
                <w:b/>
                <w:color w:val="00B050"/>
              </w:rPr>
            </w:pPr>
            <w:r w:rsidRPr="00975821">
              <w:rPr>
                <w:b/>
                <w:color w:val="00B050"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5A43CD" w:rsidP="00BC1E0B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Content-Type: </w:t>
            </w:r>
            <w:r w:rsidRPr="00975821">
              <w:rPr>
                <w:i/>
                <w:color w:val="00B050"/>
                <w:sz w:val="20"/>
              </w:rPr>
              <w:t>application/</w:t>
            </w:r>
            <w:proofErr w:type="spellStart"/>
            <w:r w:rsidRPr="00975821">
              <w:rPr>
                <w:i/>
                <w:color w:val="00B050"/>
                <w:sz w:val="20"/>
              </w:rPr>
              <w:t>json</w:t>
            </w:r>
            <w:proofErr w:type="spellEnd"/>
          </w:p>
          <w:p w:rsidR="005A43CD" w:rsidRPr="00975821" w:rsidRDefault="005A43CD" w:rsidP="00BC1E0B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Authorization: </w:t>
            </w:r>
            <w:r w:rsidRPr="00975821">
              <w:rPr>
                <w:i/>
                <w:color w:val="00B050"/>
                <w:sz w:val="20"/>
              </w:rPr>
              <w:t>Bearer ACCESS_TOKEN (received after login)</w:t>
            </w:r>
          </w:p>
        </w:tc>
      </w:tr>
      <w:tr w:rsidR="00975821" w:rsidRPr="00975821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975821" w:rsidRDefault="005A43CD" w:rsidP="00BC1E0B">
            <w:pPr>
              <w:jc w:val="right"/>
              <w:rPr>
                <w:b/>
                <w:color w:val="00B050"/>
              </w:rPr>
            </w:pPr>
            <w:r w:rsidRPr="00975821">
              <w:rPr>
                <w:b/>
                <w:color w:val="00B050"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75821" w:rsidRDefault="003F55FC" w:rsidP="009F1AD2">
            <w:pPr>
              <w:spacing w:before="0" w:after="0"/>
              <w:jc w:val="left"/>
              <w:rPr>
                <w:color w:val="00B050"/>
                <w:sz w:val="20"/>
              </w:rPr>
            </w:pPr>
            <w:proofErr w:type="gramStart"/>
            <w:r w:rsidRPr="00975821">
              <w:rPr>
                <w:color w:val="00B050"/>
                <w:sz w:val="20"/>
              </w:rPr>
              <w:t>{</w:t>
            </w:r>
            <w:r w:rsidR="00AC59F5" w:rsidRPr="00975821">
              <w:rPr>
                <w:color w:val="00B050"/>
                <w:sz w:val="20"/>
              </w:rPr>
              <w:t xml:space="preserve"> </w:t>
            </w:r>
            <w:r w:rsidRPr="00975821">
              <w:rPr>
                <w:color w:val="00B050"/>
                <w:sz w:val="20"/>
              </w:rPr>
              <w:t>"</w:t>
            </w:r>
            <w:proofErr w:type="gramEnd"/>
            <w:r w:rsidRPr="00975821">
              <w:rPr>
                <w:color w:val="00B050"/>
                <w:sz w:val="20"/>
              </w:rPr>
              <w:t>name": "</w:t>
            </w:r>
            <w:r w:rsidR="001D1052" w:rsidRPr="00975821">
              <w:rPr>
                <w:color w:val="00B050"/>
                <w:sz w:val="20"/>
              </w:rPr>
              <w:t>The Empire strikes back!</w:t>
            </w:r>
            <w:r w:rsidR="00AC59F5" w:rsidRPr="00975821">
              <w:rPr>
                <w:color w:val="00B050"/>
                <w:sz w:val="20"/>
              </w:rPr>
              <w:t xml:space="preserve">", </w:t>
            </w:r>
          </w:p>
          <w:p w:rsidR="005A43CD" w:rsidRPr="00975821" w:rsidRDefault="009F1AD2" w:rsidP="009F1AD2">
            <w:pPr>
              <w:spacing w:before="0" w:after="0"/>
              <w:jc w:val="left"/>
              <w:rPr>
                <w:color w:val="00B050"/>
              </w:rPr>
            </w:pPr>
            <w:r w:rsidRPr="00975821">
              <w:rPr>
                <w:color w:val="00B050"/>
                <w:sz w:val="20"/>
              </w:rPr>
              <w:t xml:space="preserve">  </w:t>
            </w:r>
            <w:r w:rsidR="003F55FC" w:rsidRPr="00975821">
              <w:rPr>
                <w:color w:val="00B050"/>
                <w:sz w:val="20"/>
              </w:rPr>
              <w:t>"number": "5976"</w:t>
            </w:r>
            <w:r w:rsidR="00AC59F5" w:rsidRPr="00975821">
              <w:rPr>
                <w:color w:val="00B050"/>
                <w:sz w:val="20"/>
              </w:rPr>
              <w:t xml:space="preserve"> </w:t>
            </w:r>
            <w:r w:rsidRPr="00975821">
              <w:rPr>
                <w:color w:val="00B050"/>
                <w:sz w:val="20"/>
              </w:rPr>
              <w:t>}</w:t>
            </w:r>
          </w:p>
        </w:tc>
      </w:tr>
      <w:tr w:rsidR="00975821" w:rsidRPr="00975821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975821" w:rsidRDefault="005A43CD" w:rsidP="00BC1E0B">
            <w:pPr>
              <w:jc w:val="center"/>
              <w:rPr>
                <w:b/>
                <w:color w:val="00B050"/>
              </w:rPr>
            </w:pPr>
            <w:r w:rsidRPr="00975821">
              <w:rPr>
                <w:b/>
                <w:color w:val="00B050"/>
                <w:sz w:val="28"/>
              </w:rPr>
              <w:t>Response</w:t>
            </w:r>
          </w:p>
        </w:tc>
      </w:tr>
      <w:tr w:rsidR="00975821" w:rsidRPr="00975821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975821" w:rsidRDefault="005A43CD" w:rsidP="00BC1E0B">
            <w:pPr>
              <w:jc w:val="right"/>
              <w:rPr>
                <w:b/>
                <w:color w:val="00B050"/>
              </w:rPr>
            </w:pPr>
            <w:r w:rsidRPr="00975821">
              <w:rPr>
                <w:b/>
                <w:color w:val="00B050"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975821" w:rsidRDefault="00221C09" w:rsidP="00221C09">
            <w:pPr>
              <w:jc w:val="center"/>
              <w:rPr>
                <w:color w:val="00B050"/>
              </w:rPr>
            </w:pPr>
            <w:r w:rsidRPr="00975821">
              <w:rPr>
                <w:color w:val="00B050"/>
              </w:rPr>
              <w:t>201</w:t>
            </w:r>
            <w:r w:rsidR="005A43CD" w:rsidRPr="00975821">
              <w:rPr>
                <w:color w:val="00B050"/>
              </w:rPr>
              <w:t xml:space="preserve"> </w:t>
            </w:r>
            <w:r w:rsidRPr="00975821">
              <w:rPr>
                <w:color w:val="00B050"/>
              </w:rP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975821" w:rsidRDefault="005A43CD" w:rsidP="00BC1E0B">
            <w:pPr>
              <w:jc w:val="right"/>
              <w:rPr>
                <w:b/>
                <w:color w:val="00B050"/>
              </w:rPr>
            </w:pPr>
            <w:r w:rsidRPr="00975821">
              <w:rPr>
                <w:b/>
                <w:color w:val="00B050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>{</w:t>
            </w:r>
          </w:p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    "Id": 6,</w:t>
            </w:r>
          </w:p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    "Name": "The Empire strikes back!</w:t>
            </w:r>
            <w:proofErr w:type="gramStart"/>
            <w:r w:rsidRPr="00975821">
              <w:rPr>
                <w:color w:val="00B050"/>
                <w:sz w:val="20"/>
              </w:rPr>
              <w:t>",</w:t>
            </w:r>
            <w:proofErr w:type="gramEnd"/>
          </w:p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    "Blue": "No blue player yet",</w:t>
            </w:r>
          </w:p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    "Red": "dodo@minkov.it",</w:t>
            </w:r>
          </w:p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    "</w:t>
            </w:r>
            <w:proofErr w:type="spellStart"/>
            <w:r w:rsidRPr="00975821">
              <w:rPr>
                <w:color w:val="00B050"/>
                <w:sz w:val="20"/>
              </w:rPr>
              <w:t>GameState</w:t>
            </w:r>
            <w:proofErr w:type="spellEnd"/>
            <w:r w:rsidRPr="00975821">
              <w:rPr>
                <w:color w:val="00B050"/>
                <w:sz w:val="20"/>
              </w:rPr>
              <w:t>": "</w:t>
            </w:r>
            <w:proofErr w:type="spellStart"/>
            <w:r w:rsidRPr="00975821">
              <w:rPr>
                <w:color w:val="00B050"/>
                <w:sz w:val="20"/>
              </w:rPr>
              <w:t>WaitingForOpponent</w:t>
            </w:r>
            <w:proofErr w:type="spellEnd"/>
            <w:r w:rsidRPr="00975821">
              <w:rPr>
                <w:color w:val="00B050"/>
                <w:sz w:val="20"/>
              </w:rPr>
              <w:t>",</w:t>
            </w:r>
          </w:p>
          <w:p w:rsidR="009273CA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 xml:space="preserve">    "</w:t>
            </w:r>
            <w:proofErr w:type="spellStart"/>
            <w:r w:rsidRPr="00975821">
              <w:rPr>
                <w:color w:val="00B050"/>
                <w:sz w:val="20"/>
              </w:rPr>
              <w:t>DateCreated</w:t>
            </w:r>
            <w:proofErr w:type="spellEnd"/>
            <w:r w:rsidRPr="00975821">
              <w:rPr>
                <w:color w:val="00B050"/>
                <w:sz w:val="20"/>
              </w:rPr>
              <w:t>": "2014-09-23T06:41:51.5816277+03:00"</w:t>
            </w:r>
          </w:p>
          <w:p w:rsidR="005A43CD" w:rsidRPr="00975821" w:rsidRDefault="009273CA" w:rsidP="009273CA">
            <w:pPr>
              <w:spacing w:before="0" w:after="0"/>
              <w:jc w:val="left"/>
              <w:rPr>
                <w:color w:val="00B050"/>
                <w:sz w:val="20"/>
              </w:rPr>
            </w:pPr>
            <w:r w:rsidRPr="00975821">
              <w:rPr>
                <w:color w:val="00B050"/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75821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</w:t>
            </w:r>
            <w:proofErr w:type="spellStart"/>
            <w:r w:rsidRPr="00D45DA5">
              <w:rPr>
                <w:i/>
                <w:sz w:val="20"/>
              </w:rPr>
              <w:t>json</w:t>
            </w:r>
            <w:proofErr w:type="spellEnd"/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>result": "You joined game \"The Empire strikes back</w:t>
            </w:r>
            <w:proofErr w:type="gramStart"/>
            <w:r w:rsidR="0018367E">
              <w:rPr>
                <w:sz w:val="20"/>
              </w:rPr>
              <w:t>!\</w:t>
            </w:r>
            <w:proofErr w:type="gramEnd"/>
            <w:r w:rsidR="0018367E">
              <w:rPr>
                <w:sz w:val="20"/>
              </w:rPr>
              <w:t xml:space="preserve">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r>
        <w:t xml:space="preserve">If the </w:t>
      </w:r>
      <w:proofErr w:type="gramStart"/>
      <w:r w:rsidR="000452A9">
        <w:t>users guesses</w:t>
      </w:r>
      <w:proofErr w:type="gramEnd"/>
      <w:r w:rsidR="000452A9">
        <w:t xml:space="preserve">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975821" w:rsidP="00BC1E0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UserId</w:t>
            </w:r>
            <w:proofErr w:type="spellEnd"/>
            <w:r w:rsidRPr="00D74117">
              <w:rPr>
                <w:sz w:val="20"/>
              </w:rPr>
              <w:t>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GameId</w:t>
            </w:r>
            <w:proofErr w:type="spellEnd"/>
            <w:r w:rsidRPr="00D74117">
              <w:rPr>
                <w:sz w:val="20"/>
              </w:rPr>
              <w:t>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DateMade</w:t>
            </w:r>
            <w:proofErr w:type="spellEnd"/>
            <w:r w:rsidRPr="00D74117">
              <w:rPr>
                <w:sz w:val="20"/>
              </w:rPr>
              <w:t>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CowsCount</w:t>
            </w:r>
            <w:proofErr w:type="spellEnd"/>
            <w:r w:rsidRPr="00D74117">
              <w:rPr>
                <w:sz w:val="20"/>
              </w:rPr>
              <w:t>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BullsCount</w:t>
            </w:r>
            <w:proofErr w:type="spellEnd"/>
            <w:r w:rsidRPr="00D74117">
              <w:rPr>
                <w:sz w:val="20"/>
              </w:rPr>
              <w:t>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975821" w:rsidP="0048674B">
            <w:hyperlink r:id="rId17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</w:t>
            </w:r>
            <w:proofErr w:type="spellStart"/>
            <w:r w:rsidRPr="00275223">
              <w:rPr>
                <w:i/>
                <w:sz w:val="20"/>
              </w:rPr>
              <w:t>json</w:t>
            </w:r>
            <w:proofErr w:type="spellEnd"/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proofErr w:type="gramStart"/>
      <w:r>
        <w:lastRenderedPageBreak/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975821" w:rsidP="0002708C">
            <w:hyperlink r:id="rId18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</w:t>
            </w:r>
            <w:proofErr w:type="gramStart"/>
            <w:r w:rsidRPr="00D45C14">
              <w:rPr>
                <w:sz w:val="20"/>
              </w:rPr>
              <w:t>!\</w:t>
            </w:r>
            <w:proofErr w:type="gramEnd"/>
            <w:r w:rsidRPr="00D45C14">
              <w:rPr>
                <w:sz w:val="20"/>
              </w:rPr>
              <w:t>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D17436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proofErr w:type="spellStart"/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proofErr w:type="spellEnd"/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2334AA">
              <w:rPr>
                <w:sz w:val="20"/>
              </w:rPr>
              <w:t>GameWon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proofErr w:type="spellStart"/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proofErr w:type="spellEnd"/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GameJoined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975821" w:rsidP="007F7043">
            <w:hyperlink r:id="rId19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DateCreated</w:t>
            </w:r>
            <w:proofErr w:type="spellEnd"/>
            <w:r w:rsidRPr="007F7043">
              <w:rPr>
                <w:sz w:val="20"/>
              </w:rPr>
              <w:t>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</w:t>
            </w:r>
            <w:proofErr w:type="spellStart"/>
            <w:r w:rsidRPr="007F7043">
              <w:rPr>
                <w:sz w:val="20"/>
              </w:rPr>
              <w:t>GameJoined</w:t>
            </w:r>
            <w:proofErr w:type="spellEnd"/>
            <w:r w:rsidRPr="007F7043">
              <w:rPr>
                <w:sz w:val="20"/>
              </w:rPr>
              <w:t>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GameId</w:t>
            </w:r>
            <w:proofErr w:type="spellEnd"/>
            <w:r w:rsidRPr="007F7043">
              <w:rPr>
                <w:sz w:val="20"/>
              </w:rPr>
              <w:t>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975821" w:rsidP="004243BB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proofErr w:type="spellStart"/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proofErr w:type="spellStart"/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proofErr w:type="spellEnd"/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975821" w:rsidP="00797867">
            <w:hyperlink r:id="rId21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</w:t>
            </w:r>
            <w:proofErr w:type="spellStart"/>
            <w:r w:rsidRPr="007E5B83">
              <w:rPr>
                <w:i/>
                <w:sz w:val="20"/>
              </w:rPr>
              <w:t>json</w:t>
            </w:r>
            <w:proofErr w:type="spellEnd"/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proofErr w:type="spellStart"/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proofErr w:type="spellEnd"/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2"/>
      <w:footerReference w:type="default" r:id="rId2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ADC" w:rsidRDefault="00711ADC">
      <w:r>
        <w:separator/>
      </w:r>
    </w:p>
  </w:endnote>
  <w:endnote w:type="continuationSeparator" w:id="0">
    <w:p w:rsidR="00711ADC" w:rsidRDefault="0071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821" w:rsidRPr="000E532F" w:rsidRDefault="0097582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975821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975821" w:rsidRPr="00F44305" w:rsidRDefault="0097582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975821" w:rsidRPr="00127768" w:rsidTr="00A97129">
      <w:trPr>
        <w:trHeight w:val="56"/>
      </w:trPr>
      <w:tc>
        <w:tcPr>
          <w:tcW w:w="3119" w:type="dxa"/>
          <w:vAlign w:val="center"/>
        </w:tcPr>
        <w:p w:rsidR="00975821" w:rsidRPr="000E197A" w:rsidRDefault="0097582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975821" w:rsidRPr="000E532F" w:rsidRDefault="00975821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136F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136FB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975821" w:rsidRPr="00127768" w:rsidRDefault="0097582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975821" w:rsidRPr="000E532F" w:rsidRDefault="0097582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ADC" w:rsidRDefault="00711ADC">
      <w:r>
        <w:separator/>
      </w:r>
    </w:p>
  </w:footnote>
  <w:footnote w:type="continuationSeparator" w:id="0">
    <w:p w:rsidR="00711ADC" w:rsidRDefault="00711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975821" w:rsidRPr="0017625F" w:rsidTr="008758B8">
      <w:trPr>
        <w:trHeight w:val="675"/>
      </w:trPr>
      <w:tc>
        <w:tcPr>
          <w:tcW w:w="2547" w:type="dxa"/>
        </w:tcPr>
        <w:p w:rsidR="00975821" w:rsidRPr="0017625F" w:rsidRDefault="00975821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975821" w:rsidRPr="000C300D" w:rsidRDefault="00975821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975821" w:rsidRDefault="00975821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975821" w:rsidRPr="008758B8" w:rsidRDefault="00975821" w:rsidP="008758B8">
          <w:pPr>
            <w:pStyle w:val="Header"/>
            <w:spacing w:line="240" w:lineRule="exact"/>
          </w:pPr>
        </w:p>
      </w:tc>
    </w:tr>
    <w:tr w:rsidR="00975821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975821" w:rsidRPr="0017625F" w:rsidRDefault="00975821">
          <w:pPr>
            <w:pStyle w:val="Header"/>
            <w:rPr>
              <w:sz w:val="8"/>
              <w:szCs w:val="8"/>
            </w:rPr>
          </w:pPr>
        </w:p>
      </w:tc>
    </w:tr>
  </w:tbl>
  <w:p w:rsidR="00975821" w:rsidRPr="000E532F" w:rsidRDefault="0097582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36FB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3BBD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E6E5B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377F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3D83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ADC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821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XXXXX/api/games/%7bID%7d" TargetMode="External"/><Relationship Id="rId18" Type="http://schemas.openxmlformats.org/officeDocument/2006/relationships/hyperlink" Target="http://localhost:XXXXX/api/notifications?page=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YYYYY/services/users.svc/%7bID%7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XXXXX/api/games?page=P" TargetMode="External"/><Relationship Id="rId17" Type="http://schemas.openxmlformats.org/officeDocument/2006/relationships/hyperlink" Target="http://localhost:XXXXX/api/scor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games/%7bID%7d/guess" TargetMode="External"/><Relationship Id="rId20" Type="http://schemas.openxmlformats.org/officeDocument/2006/relationships/hyperlink" Target="http://localhost:YYYYY/services/users.svc?page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XXXXX/api/games/%7bID%7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XXXXX/token" TargetMode="External"/><Relationship Id="rId19" Type="http://schemas.openxmlformats.org/officeDocument/2006/relationships/hyperlink" Target="http://localhost:XXXXX/api/notifications/n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XXXXX/api/account/register" TargetMode="External"/><Relationship Id="rId14" Type="http://schemas.openxmlformats.org/officeDocument/2006/relationships/hyperlink" Target="http://localhost:XXXXX/api/games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80A9-3C92-4A15-9B76-6493A791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1903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ivossss</cp:lastModifiedBy>
  <cp:revision>653</cp:revision>
  <cp:lastPrinted>2009-11-24T10:33:00Z</cp:lastPrinted>
  <dcterms:created xsi:type="dcterms:W3CDTF">2014-09-07T14:19:00Z</dcterms:created>
  <dcterms:modified xsi:type="dcterms:W3CDTF">2015-11-22T17:50:00Z</dcterms:modified>
</cp:coreProperties>
</file>